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-34" w:type="dxa"/>
        <w:tblLayout w:type="fixed"/>
        <w:tblLook w:val="00A0" w:firstRow="1" w:lastRow="0" w:firstColumn="1" w:lastColumn="0" w:noHBand="0" w:noVBand="0"/>
      </w:tblPr>
      <w:tblGrid>
        <w:gridCol w:w="4253"/>
        <w:gridCol w:w="1276"/>
        <w:gridCol w:w="4252"/>
      </w:tblGrid>
      <w:tr w:rsidR="00301D55" w:rsidTr="00892DD2">
        <w:trPr>
          <w:trHeight w:val="916"/>
        </w:trPr>
        <w:tc>
          <w:tcPr>
            <w:tcW w:w="4253" w:type="dxa"/>
            <w:vAlign w:val="center"/>
          </w:tcPr>
          <w:p w:rsidR="00282ECB" w:rsidRDefault="007A7198" w:rsidP="00841C7A">
            <w:pPr>
              <w:jc w:val="center"/>
              <w:rPr>
                <w:b/>
              </w:rPr>
            </w:pPr>
            <w:r w:rsidRPr="007A7198">
              <w:rPr>
                <w:b/>
              </w:rPr>
              <w:t xml:space="preserve">МИНИСТЕРУЛ ПРОТЕКЦИЕЙ СОЧИАЛЕ ШИ МУНЧИЙ </w:t>
            </w:r>
          </w:p>
          <w:p w:rsidR="00301D55" w:rsidRDefault="007A7198" w:rsidP="00841C7A">
            <w:pPr>
              <w:jc w:val="center"/>
              <w:rPr>
                <w:b/>
              </w:rPr>
            </w:pPr>
            <w:r w:rsidRPr="007A7198">
              <w:rPr>
                <w:b/>
              </w:rPr>
              <w:t>АЛ РЕПУБЛИЧИЙ МОЛДОВЕНЕШТЬ НИСТРЕНЕ</w:t>
            </w:r>
          </w:p>
        </w:tc>
        <w:bookmarkStart w:id="0" w:name="_MON_1416918573"/>
        <w:bookmarkEnd w:id="0"/>
        <w:tc>
          <w:tcPr>
            <w:tcW w:w="1276" w:type="dxa"/>
            <w:vAlign w:val="center"/>
          </w:tcPr>
          <w:p w:rsidR="00301D55" w:rsidRDefault="00301D55" w:rsidP="00892DD2">
            <w:pPr>
              <w:ind w:left="-108"/>
              <w:jc w:val="center"/>
              <w:rPr>
                <w:rFonts w:ascii="Arial" w:hAnsi="Arial"/>
              </w:rPr>
            </w:pPr>
            <w:r w:rsidRPr="00774C15">
              <w:rPr>
                <w:rFonts w:ascii="Arial" w:hAnsi="Arial"/>
              </w:rPr>
              <w:object w:dxaOrig="1176" w:dyaOrig="11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85pt;height:56.45pt" o:ole="" fillcolor="window">
                  <v:imagedata r:id="rId7" o:title=""/>
                </v:shape>
                <o:OLEObject Type="Embed" ProgID="Word.Picture.8" ShapeID="_x0000_i1025" DrawAspect="Content" ObjectID="_1476183647" r:id="rId8"/>
              </w:object>
            </w:r>
          </w:p>
        </w:tc>
        <w:tc>
          <w:tcPr>
            <w:tcW w:w="4252" w:type="dxa"/>
            <w:vAlign w:val="center"/>
          </w:tcPr>
          <w:p w:rsidR="00881C8F" w:rsidRPr="003F1F4C" w:rsidRDefault="00881C8F" w:rsidP="00881C8F">
            <w:pPr>
              <w:ind w:right="883"/>
              <w:jc w:val="center"/>
              <w:rPr>
                <w:b/>
              </w:rPr>
            </w:pPr>
            <w:r w:rsidRPr="003F1F4C">
              <w:rPr>
                <w:b/>
              </w:rPr>
              <w:t>МІНІСТЕРСТВО</w:t>
            </w:r>
          </w:p>
          <w:p w:rsidR="00881C8F" w:rsidRPr="003F1F4C" w:rsidRDefault="00841C7A" w:rsidP="00881C8F">
            <w:pPr>
              <w:tabs>
                <w:tab w:val="left" w:pos="3926"/>
              </w:tabs>
              <w:ind w:right="329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З</w:t>
            </w:r>
            <w:proofErr w:type="gramEnd"/>
            <w:r w:rsidR="00881C8F" w:rsidRPr="003F1F4C">
              <w:rPr>
                <w:b/>
              </w:rPr>
              <w:t xml:space="preserve"> СОЦІАЛЬНОМУ ЗАХИСТУ ТА ПРАЦІ ПРИДНІСТРОВСЬКОЇ МОЛДАВСЬКОЇ РЕСПУБЛІКИ</w:t>
            </w:r>
          </w:p>
          <w:p w:rsidR="00301D55" w:rsidRDefault="00301D55" w:rsidP="00881C8F">
            <w:pPr>
              <w:jc w:val="center"/>
              <w:rPr>
                <w:b/>
              </w:rPr>
            </w:pPr>
          </w:p>
        </w:tc>
      </w:tr>
    </w:tbl>
    <w:p w:rsidR="00301D55" w:rsidRDefault="00301D55" w:rsidP="00AA403B">
      <w:pPr>
        <w:jc w:val="center"/>
        <w:outlineLvl w:val="0"/>
        <w:rPr>
          <w:b/>
          <w:sz w:val="22"/>
        </w:rPr>
      </w:pPr>
    </w:p>
    <w:p w:rsidR="00881C8F" w:rsidRPr="003F1F4C" w:rsidRDefault="00881C8F" w:rsidP="00881C8F">
      <w:pPr>
        <w:jc w:val="center"/>
        <w:outlineLvl w:val="0"/>
        <w:rPr>
          <w:b/>
        </w:rPr>
      </w:pPr>
      <w:r w:rsidRPr="003F1F4C">
        <w:rPr>
          <w:b/>
        </w:rPr>
        <w:t>МИНИСТЕРСТВО</w:t>
      </w:r>
    </w:p>
    <w:p w:rsidR="00881C8F" w:rsidRPr="003F1F4C" w:rsidRDefault="00881C8F" w:rsidP="00881C8F">
      <w:pPr>
        <w:jc w:val="center"/>
        <w:outlineLvl w:val="0"/>
        <w:rPr>
          <w:b/>
        </w:rPr>
      </w:pPr>
      <w:r w:rsidRPr="003F1F4C">
        <w:rPr>
          <w:b/>
        </w:rPr>
        <w:t>ПО СОЦИАЛЬНОЙ ЗАЩИТЕ И ТРУДУ</w:t>
      </w:r>
    </w:p>
    <w:p w:rsidR="00881C8F" w:rsidRPr="003F1F4C" w:rsidRDefault="00881C8F" w:rsidP="00881C8F">
      <w:pPr>
        <w:pStyle w:val="a3"/>
        <w:rPr>
          <w:b w:val="0"/>
          <w:sz w:val="20"/>
        </w:rPr>
      </w:pPr>
      <w:r w:rsidRPr="003F1F4C">
        <w:rPr>
          <w:rFonts w:ascii="Times New Roman" w:hAnsi="Times New Roman"/>
          <w:sz w:val="20"/>
        </w:rPr>
        <w:t>ПРИДНЕСТРОВСКОЙ МОЛДАВСКОЙ РЕСПУБЛИКИ</w:t>
      </w:r>
    </w:p>
    <w:p w:rsidR="00881C8F" w:rsidRDefault="00881C8F" w:rsidP="00881C8F">
      <w:pPr>
        <w:pBdr>
          <w:bottom w:val="double" w:sz="6" w:space="1" w:color="auto"/>
        </w:pBdr>
        <w:snapToGrid w:val="0"/>
        <w:jc w:val="center"/>
        <w:rPr>
          <w:b/>
          <w:sz w:val="24"/>
          <w:szCs w:val="24"/>
        </w:rPr>
      </w:pPr>
    </w:p>
    <w:p w:rsidR="007C21D9" w:rsidRDefault="007C21D9" w:rsidP="00881C8F">
      <w:pPr>
        <w:snapToGrid w:val="0"/>
        <w:jc w:val="center"/>
        <w:rPr>
          <w:b/>
          <w:sz w:val="24"/>
          <w:szCs w:val="24"/>
        </w:rPr>
      </w:pPr>
    </w:p>
    <w:p w:rsidR="007C21D9" w:rsidRPr="00E0786F" w:rsidRDefault="007C21D9" w:rsidP="00881C8F">
      <w:pPr>
        <w:snapToGrid w:val="0"/>
        <w:jc w:val="center"/>
        <w:rPr>
          <w:b/>
          <w:sz w:val="24"/>
          <w:szCs w:val="24"/>
        </w:rPr>
      </w:pPr>
    </w:p>
    <w:p w:rsidR="00881C8F" w:rsidRPr="007C21D9" w:rsidRDefault="006C3936" w:rsidP="006C3936">
      <w:pPr>
        <w:tabs>
          <w:tab w:val="left" w:pos="4111"/>
        </w:tabs>
        <w:snapToGrid w:val="0"/>
        <w:jc w:val="both"/>
        <w:rPr>
          <w:b/>
          <w:sz w:val="24"/>
          <w:szCs w:val="24"/>
        </w:rPr>
      </w:pPr>
      <w:r>
        <w:rPr>
          <w:sz w:val="28"/>
          <w:szCs w:val="28"/>
        </w:rPr>
        <w:t>29 октября 2014 года</w:t>
      </w:r>
      <w:r w:rsidR="00282ECB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="00282EC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</w:t>
      </w:r>
      <w:r w:rsidR="007C21D9" w:rsidRPr="007C21D9">
        <w:rPr>
          <w:b/>
          <w:sz w:val="24"/>
          <w:szCs w:val="24"/>
        </w:rPr>
        <w:t>ПРИКАЗ</w:t>
      </w:r>
      <w:r w:rsidR="00282ECB">
        <w:rPr>
          <w:b/>
          <w:sz w:val="24"/>
          <w:szCs w:val="24"/>
        </w:rPr>
        <w:t xml:space="preserve">                                    </w:t>
      </w:r>
      <w:r>
        <w:rPr>
          <w:b/>
          <w:sz w:val="24"/>
          <w:szCs w:val="24"/>
        </w:rPr>
        <w:t xml:space="preserve">      </w:t>
      </w:r>
      <w:bookmarkStart w:id="1" w:name="_GoBack"/>
      <w:bookmarkEnd w:id="1"/>
      <w:r w:rsidR="0028009A" w:rsidRPr="009C2AFB">
        <w:rPr>
          <w:sz w:val="28"/>
          <w:szCs w:val="28"/>
        </w:rPr>
        <w:t xml:space="preserve">№ </w:t>
      </w:r>
      <w:r>
        <w:rPr>
          <w:sz w:val="28"/>
          <w:szCs w:val="28"/>
        </w:rPr>
        <w:t>1074</w:t>
      </w:r>
    </w:p>
    <w:p w:rsidR="00881C8F" w:rsidRDefault="00881C8F" w:rsidP="00282ECB">
      <w:pPr>
        <w:tabs>
          <w:tab w:val="left" w:pos="4111"/>
        </w:tabs>
        <w:snapToGrid w:val="0"/>
        <w:jc w:val="center"/>
        <w:rPr>
          <w:sz w:val="28"/>
          <w:szCs w:val="28"/>
        </w:rPr>
      </w:pPr>
    </w:p>
    <w:p w:rsidR="00301D55" w:rsidRPr="00BE08A5" w:rsidRDefault="00BE08A5" w:rsidP="00BE08A5">
      <w:pPr>
        <w:snapToGrid w:val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г</w:t>
      </w:r>
      <w:r w:rsidR="00BB2649" w:rsidRPr="00BE08A5">
        <w:rPr>
          <w:b/>
          <w:sz w:val="16"/>
          <w:szCs w:val="16"/>
        </w:rPr>
        <w:t>. ТИРАСПОЛЬ</w:t>
      </w:r>
    </w:p>
    <w:p w:rsidR="00301D55" w:rsidRPr="0028009A" w:rsidRDefault="00301D55" w:rsidP="0028009A">
      <w:pPr>
        <w:snapToGrid w:val="0"/>
        <w:jc w:val="center"/>
        <w:rPr>
          <w:b/>
          <w:sz w:val="16"/>
          <w:szCs w:val="16"/>
        </w:rPr>
      </w:pPr>
    </w:p>
    <w:p w:rsidR="00301D55" w:rsidRPr="009C2AFB" w:rsidRDefault="003870EC" w:rsidP="00876240">
      <w:pPr>
        <w:tabs>
          <w:tab w:val="left" w:pos="3969"/>
          <w:tab w:val="left" w:pos="4111"/>
        </w:tabs>
        <w:snapToGrid w:val="0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693273" wp14:editId="22C13308">
                <wp:simplePos x="0" y="0"/>
                <wp:positionH relativeFrom="column">
                  <wp:posOffset>-209550</wp:posOffset>
                </wp:positionH>
                <wp:positionV relativeFrom="paragraph">
                  <wp:posOffset>187325</wp:posOffset>
                </wp:positionV>
                <wp:extent cx="6210300" cy="1191895"/>
                <wp:effectExtent l="0" t="0" r="19050" b="2730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191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CF" w:rsidRDefault="006412CF" w:rsidP="00FF5395">
                            <w:pPr>
                              <w:tabs>
                                <w:tab w:val="left" w:pos="4111"/>
                              </w:tabs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412CF" w:rsidRDefault="006412CF" w:rsidP="00876240">
                            <w:pPr>
                              <w:tabs>
                                <w:tab w:val="left" w:pos="4111"/>
                              </w:tabs>
                              <w:snapToGrid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5395">
                              <w:rPr>
                                <w:sz w:val="24"/>
                                <w:szCs w:val="24"/>
                              </w:rPr>
                              <w:t xml:space="preserve">Об утверждении  форм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документов </w:t>
                            </w:r>
                            <w:r w:rsidRPr="00FF5395">
                              <w:rPr>
                                <w:sz w:val="24"/>
                                <w:szCs w:val="24"/>
                              </w:rPr>
                              <w:t xml:space="preserve">индивидуального (персонифицированного) </w:t>
                            </w:r>
                          </w:p>
                          <w:p w:rsidR="006412CF" w:rsidRDefault="006412CF" w:rsidP="00C303CC">
                            <w:pPr>
                              <w:tabs>
                                <w:tab w:val="left" w:pos="4111"/>
                              </w:tabs>
                              <w:snapToGrid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5395">
                              <w:rPr>
                                <w:sz w:val="24"/>
                                <w:szCs w:val="24"/>
                              </w:rPr>
                              <w:t>учета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5395">
                              <w:rPr>
                                <w:sz w:val="24"/>
                                <w:szCs w:val="24"/>
                              </w:rPr>
                              <w:t>в системе государственного пенсионного страхования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6412CF" w:rsidRDefault="006412CF" w:rsidP="00C303CC">
                            <w:pPr>
                              <w:tabs>
                                <w:tab w:val="left" w:pos="4111"/>
                              </w:tabs>
                              <w:snapToGrid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Классификатора параметров индивидуальных сведений застрахованных лиц,</w:t>
                            </w:r>
                            <w:r w:rsidRPr="00C303C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412CF" w:rsidRPr="00FF5395" w:rsidRDefault="006412CF" w:rsidP="00C303CC">
                            <w:pPr>
                              <w:tabs>
                                <w:tab w:val="left" w:pos="4111"/>
                              </w:tabs>
                              <w:snapToGrid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Правил по заполнению форм документов </w:t>
                            </w:r>
                            <w:r w:rsidRPr="00FF5395">
                              <w:rPr>
                                <w:sz w:val="24"/>
                                <w:szCs w:val="24"/>
                              </w:rPr>
                              <w:t>индивидуального (персонифицированного) учета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5395">
                              <w:rPr>
                                <w:sz w:val="24"/>
                                <w:szCs w:val="24"/>
                              </w:rPr>
                              <w:t>в системе государственного пенсионного страхования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6.5pt;margin-top:14.75pt;width:489pt;height:9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" strokecolor="white">
                <v:textbox>
                  <w:txbxContent>
                    <w:p w:rsidR="006732CC" w:rsidRDefault="006732CC" w:rsidP="00FF5395">
                      <w:pPr>
                        <w:tabs>
                          <w:tab w:val="left" w:pos="4111"/>
                        </w:tabs>
                        <w:snapToGrid w:val="0"/>
                        <w:rPr>
                          <w:sz w:val="24"/>
                          <w:szCs w:val="24"/>
                        </w:rPr>
                      </w:pPr>
                    </w:p>
                    <w:p w:rsidR="00E10BA6" w:rsidRDefault="00FF5395" w:rsidP="00876240">
                      <w:pPr>
                        <w:tabs>
                          <w:tab w:val="left" w:pos="4111"/>
                        </w:tabs>
                        <w:snapToGrid w:val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F5395">
                        <w:rPr>
                          <w:sz w:val="24"/>
                          <w:szCs w:val="24"/>
                        </w:rPr>
                        <w:t xml:space="preserve">Об утверждении  форм </w:t>
                      </w:r>
                      <w:r w:rsidR="00E10BA6">
                        <w:rPr>
                          <w:sz w:val="24"/>
                          <w:szCs w:val="24"/>
                        </w:rPr>
                        <w:t xml:space="preserve">документов </w:t>
                      </w:r>
                      <w:r w:rsidRPr="00FF5395">
                        <w:rPr>
                          <w:sz w:val="24"/>
                          <w:szCs w:val="24"/>
                        </w:rPr>
                        <w:t xml:space="preserve">индивидуального (персонифицированного) </w:t>
                      </w:r>
                    </w:p>
                    <w:p w:rsidR="00C303CC" w:rsidRDefault="00FF5395" w:rsidP="00C303CC">
                      <w:pPr>
                        <w:tabs>
                          <w:tab w:val="left" w:pos="4111"/>
                        </w:tabs>
                        <w:snapToGrid w:val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F5395">
                        <w:rPr>
                          <w:sz w:val="24"/>
                          <w:szCs w:val="24"/>
                        </w:rPr>
                        <w:t>учета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F5395">
                        <w:rPr>
                          <w:sz w:val="24"/>
                          <w:szCs w:val="24"/>
                        </w:rPr>
                        <w:t>в системе государственного пенсионного страхования</w:t>
                      </w:r>
                      <w:r w:rsidR="00876240">
                        <w:rPr>
                          <w:sz w:val="24"/>
                          <w:szCs w:val="24"/>
                        </w:rPr>
                        <w:t xml:space="preserve">, </w:t>
                      </w:r>
                    </w:p>
                    <w:p w:rsidR="00C303CC" w:rsidRDefault="00E10BA6" w:rsidP="00C303CC">
                      <w:pPr>
                        <w:tabs>
                          <w:tab w:val="left" w:pos="4111"/>
                        </w:tabs>
                        <w:snapToGrid w:val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Классификатора параметров индивидуальных сведений застрахованных лиц</w:t>
                      </w:r>
                      <w:r w:rsidR="00C303CC">
                        <w:rPr>
                          <w:sz w:val="24"/>
                          <w:szCs w:val="24"/>
                        </w:rPr>
                        <w:t>,</w:t>
                      </w:r>
                      <w:r w:rsidR="00C303CC" w:rsidRPr="00C303C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FF5395" w:rsidRPr="00FF5395" w:rsidRDefault="00C303CC" w:rsidP="00C303CC">
                      <w:pPr>
                        <w:tabs>
                          <w:tab w:val="left" w:pos="4111"/>
                        </w:tabs>
                        <w:snapToGrid w:val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Правил по заполнению форм документов </w:t>
                      </w:r>
                      <w:r w:rsidRPr="00FF5395">
                        <w:rPr>
                          <w:sz w:val="24"/>
                          <w:szCs w:val="24"/>
                        </w:rPr>
                        <w:t>индивидуального (персонифицированного) учета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F5395">
                        <w:rPr>
                          <w:sz w:val="24"/>
                          <w:szCs w:val="24"/>
                        </w:rPr>
                        <w:t>в системе государственного пенсионного страхования</w:t>
                      </w:r>
                    </w:p>
                  </w:txbxContent>
                </v:textbox>
              </v:rect>
            </w:pict>
          </mc:Fallback>
        </mc:AlternateContent>
      </w:r>
      <w:r w:rsidR="00301D55" w:rsidRPr="00A00A5D">
        <w:rPr>
          <w:sz w:val="24"/>
          <w:szCs w:val="24"/>
        </w:rPr>
        <w:t xml:space="preserve">                                      </w:t>
      </w:r>
      <w:r w:rsidR="00282ECB" w:rsidRPr="00A00A5D">
        <w:rPr>
          <w:sz w:val="24"/>
          <w:szCs w:val="24"/>
        </w:rPr>
        <w:t xml:space="preserve">    </w:t>
      </w:r>
      <w:r w:rsidR="00522DAC">
        <w:rPr>
          <w:sz w:val="24"/>
          <w:szCs w:val="24"/>
        </w:rPr>
        <w:t xml:space="preserve">         </w:t>
      </w:r>
      <w:r w:rsidR="00282ECB" w:rsidRPr="00A00A5D">
        <w:rPr>
          <w:sz w:val="24"/>
          <w:szCs w:val="24"/>
        </w:rPr>
        <w:t xml:space="preserve">            </w:t>
      </w:r>
      <w:r w:rsidR="00301D55" w:rsidRPr="00A00A5D">
        <w:rPr>
          <w:sz w:val="24"/>
          <w:szCs w:val="24"/>
        </w:rPr>
        <w:t xml:space="preserve">   </w:t>
      </w:r>
    </w:p>
    <w:p w:rsidR="00301D55" w:rsidRPr="009C2AFB" w:rsidRDefault="00301D55" w:rsidP="009C2AFB">
      <w:pPr>
        <w:snapToGrid w:val="0"/>
        <w:rPr>
          <w:sz w:val="28"/>
          <w:szCs w:val="28"/>
        </w:rPr>
      </w:pPr>
    </w:p>
    <w:p w:rsidR="00FF5395" w:rsidRDefault="00FF5395" w:rsidP="0094652A">
      <w:pPr>
        <w:ind w:firstLine="708"/>
        <w:jc w:val="both"/>
        <w:rPr>
          <w:sz w:val="28"/>
          <w:szCs w:val="28"/>
        </w:rPr>
      </w:pPr>
    </w:p>
    <w:p w:rsidR="00FF5395" w:rsidRDefault="00FF5395" w:rsidP="0094652A">
      <w:pPr>
        <w:ind w:firstLine="708"/>
        <w:jc w:val="both"/>
        <w:rPr>
          <w:sz w:val="28"/>
          <w:szCs w:val="28"/>
        </w:rPr>
      </w:pPr>
    </w:p>
    <w:p w:rsidR="00FF5395" w:rsidRDefault="00FF5395" w:rsidP="0094652A">
      <w:pPr>
        <w:ind w:firstLine="708"/>
        <w:jc w:val="both"/>
        <w:rPr>
          <w:sz w:val="28"/>
          <w:szCs w:val="28"/>
        </w:rPr>
      </w:pPr>
    </w:p>
    <w:p w:rsidR="00876240" w:rsidRDefault="00876240" w:rsidP="006732CC">
      <w:pPr>
        <w:spacing w:line="276" w:lineRule="auto"/>
        <w:ind w:firstLine="708"/>
        <w:jc w:val="both"/>
        <w:rPr>
          <w:sz w:val="24"/>
          <w:szCs w:val="24"/>
        </w:rPr>
      </w:pPr>
    </w:p>
    <w:p w:rsidR="00876240" w:rsidRDefault="00876240" w:rsidP="006732CC">
      <w:pPr>
        <w:spacing w:line="276" w:lineRule="auto"/>
        <w:ind w:firstLine="708"/>
        <w:jc w:val="both"/>
        <w:rPr>
          <w:sz w:val="24"/>
          <w:szCs w:val="24"/>
        </w:rPr>
      </w:pPr>
    </w:p>
    <w:p w:rsidR="003870EC" w:rsidRDefault="003870EC" w:rsidP="006732CC">
      <w:pPr>
        <w:spacing w:line="276" w:lineRule="auto"/>
        <w:ind w:firstLine="708"/>
        <w:jc w:val="both"/>
        <w:rPr>
          <w:sz w:val="24"/>
          <w:szCs w:val="24"/>
        </w:rPr>
      </w:pPr>
    </w:p>
    <w:p w:rsidR="0094652A" w:rsidRPr="00FF5395" w:rsidRDefault="0094652A" w:rsidP="00173E1F">
      <w:pPr>
        <w:spacing w:line="276" w:lineRule="auto"/>
        <w:ind w:firstLine="708"/>
        <w:jc w:val="both"/>
        <w:rPr>
          <w:sz w:val="24"/>
          <w:szCs w:val="24"/>
        </w:rPr>
      </w:pPr>
      <w:proofErr w:type="gramStart"/>
      <w:r w:rsidRPr="00FF5395">
        <w:rPr>
          <w:sz w:val="24"/>
          <w:szCs w:val="24"/>
        </w:rPr>
        <w:t xml:space="preserve">В соответствии с Постановлением Правительства Приднестровской Молдавской Республики от 13 августа 2013 года № 183 "Об утверждении Положения, структуры и предельной штатной численности Министерства по социальной защите и труду Приднестровской Молдавской Республики" (САЗ 13-33) с изменениями и дополнениями, внесенными </w:t>
      </w:r>
      <w:r w:rsidR="0087466F">
        <w:rPr>
          <w:sz w:val="24"/>
          <w:szCs w:val="24"/>
        </w:rPr>
        <w:t>п</w:t>
      </w:r>
      <w:r w:rsidRPr="00FF5395">
        <w:rPr>
          <w:sz w:val="24"/>
          <w:szCs w:val="24"/>
        </w:rPr>
        <w:t xml:space="preserve">остановлениями Правительства Приднестровской Молдавской Республики </w:t>
      </w:r>
      <w:r w:rsidR="00F0699A">
        <w:rPr>
          <w:sz w:val="24"/>
          <w:szCs w:val="24"/>
        </w:rPr>
        <w:t xml:space="preserve">     </w:t>
      </w:r>
      <w:r w:rsidRPr="00FF5395">
        <w:rPr>
          <w:sz w:val="24"/>
          <w:szCs w:val="24"/>
        </w:rPr>
        <w:t xml:space="preserve">от 24 декабря 2013 года № 323 (САЗ 13-51), от 11 февраля 2014 года № 49 (САЗ 14-8), </w:t>
      </w:r>
      <w:r w:rsidR="00F0699A">
        <w:rPr>
          <w:sz w:val="24"/>
          <w:szCs w:val="24"/>
        </w:rPr>
        <w:t xml:space="preserve">            </w:t>
      </w:r>
      <w:r w:rsidRPr="00FF5395">
        <w:rPr>
          <w:sz w:val="24"/>
          <w:szCs w:val="24"/>
        </w:rPr>
        <w:t>в</w:t>
      </w:r>
      <w:proofErr w:type="gramEnd"/>
      <w:r w:rsidRPr="00FF5395">
        <w:rPr>
          <w:sz w:val="24"/>
          <w:szCs w:val="24"/>
        </w:rPr>
        <w:t xml:space="preserve"> </w:t>
      </w:r>
      <w:proofErr w:type="gramStart"/>
      <w:r w:rsidRPr="00FF5395">
        <w:rPr>
          <w:sz w:val="24"/>
          <w:szCs w:val="24"/>
        </w:rPr>
        <w:t xml:space="preserve">целях реализации положений Закона Приднестровской Молдавской Республики </w:t>
      </w:r>
      <w:r w:rsidR="00F0699A">
        <w:rPr>
          <w:sz w:val="24"/>
          <w:szCs w:val="24"/>
        </w:rPr>
        <w:t xml:space="preserve">                </w:t>
      </w:r>
      <w:r w:rsidRPr="00FF5395">
        <w:rPr>
          <w:sz w:val="24"/>
          <w:szCs w:val="24"/>
        </w:rPr>
        <w:t>от 16 октября 2012 г</w:t>
      </w:r>
      <w:r w:rsidR="0087466F">
        <w:rPr>
          <w:sz w:val="24"/>
          <w:szCs w:val="24"/>
        </w:rPr>
        <w:t>ода</w:t>
      </w:r>
      <w:r w:rsidRPr="00FF5395">
        <w:rPr>
          <w:sz w:val="24"/>
          <w:szCs w:val="24"/>
        </w:rPr>
        <w:t xml:space="preserve"> № 200-З-V «О Едином государственном фонде социального страхования Приднестровской Молдавской Республики» (САЗ 12-43) с изменениями и дополнениями, внесенными законами Приднестровской Молдавской Республики </w:t>
      </w:r>
      <w:r w:rsidR="00F0699A">
        <w:rPr>
          <w:sz w:val="24"/>
          <w:szCs w:val="24"/>
        </w:rPr>
        <w:t xml:space="preserve">                  </w:t>
      </w:r>
      <w:r w:rsidRPr="00FF5395">
        <w:rPr>
          <w:sz w:val="24"/>
          <w:szCs w:val="24"/>
        </w:rPr>
        <w:t>от 15 октября 2013 года № 222-ЗИ-</w:t>
      </w:r>
      <w:r w:rsidRPr="00FF5395">
        <w:rPr>
          <w:sz w:val="24"/>
          <w:szCs w:val="24"/>
          <w:lang w:val="en-US"/>
        </w:rPr>
        <w:t>V</w:t>
      </w:r>
      <w:r w:rsidRPr="00FF5395">
        <w:rPr>
          <w:sz w:val="24"/>
          <w:szCs w:val="24"/>
        </w:rPr>
        <w:t xml:space="preserve"> (САЗ 13-41), от 7 марта 2014 года № 65-ЗД-</w:t>
      </w:r>
      <w:r w:rsidRPr="00FF5395">
        <w:rPr>
          <w:sz w:val="24"/>
          <w:szCs w:val="24"/>
          <w:lang w:val="en-US"/>
        </w:rPr>
        <w:t>V</w:t>
      </w:r>
      <w:r w:rsidR="00F0699A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 xml:space="preserve"> </w:t>
      </w:r>
      <w:r w:rsidR="00F0699A">
        <w:rPr>
          <w:sz w:val="24"/>
          <w:szCs w:val="24"/>
        </w:rPr>
        <w:t xml:space="preserve">           </w:t>
      </w:r>
      <w:r w:rsidRPr="00FF5395">
        <w:rPr>
          <w:sz w:val="24"/>
          <w:szCs w:val="24"/>
        </w:rPr>
        <w:t xml:space="preserve">(САЗ 14-10), Закона Приднестровской Молдавской Республики от 3 июня 2008 года </w:t>
      </w:r>
      <w:r w:rsidR="00F0699A">
        <w:rPr>
          <w:sz w:val="24"/>
          <w:szCs w:val="24"/>
        </w:rPr>
        <w:t xml:space="preserve">              </w:t>
      </w:r>
      <w:r w:rsidRPr="00FF5395">
        <w:rPr>
          <w:sz w:val="24"/>
          <w:szCs w:val="24"/>
        </w:rPr>
        <w:t>№ 480-З-IV "Об</w:t>
      </w:r>
      <w:proofErr w:type="gramEnd"/>
      <w:r w:rsidRPr="00FF5395">
        <w:rPr>
          <w:sz w:val="24"/>
          <w:szCs w:val="24"/>
        </w:rPr>
        <w:t xml:space="preserve"> индивидуальном (персонифицированном) учете в системе государственного пенсионного страхования" (САЗ 08-22) с изменениями и дополнениями, внесенными законами Приднестровской Молдавской Республики от 6 июля 2011 года № 97-ЗИ-V </w:t>
      </w:r>
      <w:r w:rsidR="00F0699A">
        <w:rPr>
          <w:sz w:val="24"/>
          <w:szCs w:val="24"/>
        </w:rPr>
        <w:t xml:space="preserve">       </w:t>
      </w:r>
      <w:r w:rsidRPr="00FF5395">
        <w:rPr>
          <w:sz w:val="24"/>
          <w:szCs w:val="24"/>
        </w:rPr>
        <w:t xml:space="preserve">(САЗ 11-27); от 27 марта 2012 года № 34-ЗИД – V (САЗ 12-14), от 16 октября 2012 года </w:t>
      </w:r>
      <w:r w:rsidR="00F0699A">
        <w:rPr>
          <w:sz w:val="24"/>
          <w:szCs w:val="24"/>
        </w:rPr>
        <w:t xml:space="preserve">        </w:t>
      </w:r>
      <w:r w:rsidRPr="00FF5395">
        <w:rPr>
          <w:sz w:val="24"/>
          <w:szCs w:val="24"/>
        </w:rPr>
        <w:t>№ 196-ЗИД-</w:t>
      </w:r>
      <w:r w:rsidRPr="00FF5395">
        <w:rPr>
          <w:sz w:val="24"/>
          <w:szCs w:val="24"/>
          <w:lang w:val="en-US"/>
        </w:rPr>
        <w:t>V</w:t>
      </w:r>
      <w:r w:rsidRPr="00FF5395">
        <w:rPr>
          <w:sz w:val="24"/>
          <w:szCs w:val="24"/>
        </w:rPr>
        <w:t xml:space="preserve"> (САЗ 12-43),</w:t>
      </w:r>
      <w:r w:rsidR="00173E1F">
        <w:rPr>
          <w:sz w:val="24"/>
          <w:szCs w:val="24"/>
        </w:rPr>
        <w:t xml:space="preserve"> </w:t>
      </w:r>
      <w:proofErr w:type="gramStart"/>
      <w:r w:rsidR="00173E1F">
        <w:rPr>
          <w:sz w:val="24"/>
          <w:szCs w:val="24"/>
        </w:rPr>
        <w:t>п</w:t>
      </w:r>
      <w:proofErr w:type="gramEnd"/>
      <w:r w:rsidR="00173E1F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>р</w:t>
      </w:r>
      <w:r w:rsidR="00173E1F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>и</w:t>
      </w:r>
      <w:r w:rsidR="00173E1F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>к</w:t>
      </w:r>
      <w:r w:rsidR="00173E1F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>а</w:t>
      </w:r>
      <w:r w:rsidR="00173E1F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>з</w:t>
      </w:r>
      <w:r w:rsidR="00173E1F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>ы</w:t>
      </w:r>
      <w:r w:rsidR="00173E1F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>в</w:t>
      </w:r>
      <w:r w:rsidR="00173E1F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>а</w:t>
      </w:r>
      <w:r w:rsidR="00173E1F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>ю:</w:t>
      </w: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A00853" w:rsidRPr="00A9779D" w:rsidRDefault="00A9779D" w:rsidP="00A9779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94652A" w:rsidRPr="00A9779D">
        <w:rPr>
          <w:sz w:val="24"/>
          <w:szCs w:val="24"/>
        </w:rPr>
        <w:t xml:space="preserve">Утвердить </w:t>
      </w:r>
      <w:r w:rsidR="00A00853" w:rsidRPr="00A9779D">
        <w:rPr>
          <w:sz w:val="24"/>
          <w:szCs w:val="24"/>
        </w:rPr>
        <w:t>формы документов индивидуального (персонифицированного) учета в системе государственного пенсионного страхования</w:t>
      </w:r>
      <w:r w:rsidR="003A3B2B" w:rsidRPr="00A9779D">
        <w:rPr>
          <w:sz w:val="24"/>
          <w:szCs w:val="24"/>
        </w:rPr>
        <w:t>:</w:t>
      </w:r>
    </w:p>
    <w:p w:rsidR="003A3B2B" w:rsidRPr="003A3B2B" w:rsidRDefault="003A3B2B" w:rsidP="00C95196">
      <w:pPr>
        <w:pStyle w:val="a8"/>
        <w:ind w:left="0" w:firstLine="284"/>
        <w:jc w:val="both"/>
        <w:rPr>
          <w:sz w:val="24"/>
          <w:szCs w:val="24"/>
        </w:rPr>
      </w:pPr>
      <w:r w:rsidRPr="003A3B2B">
        <w:rPr>
          <w:sz w:val="24"/>
          <w:szCs w:val="24"/>
        </w:rPr>
        <w:t>а) "Анкета застрахованного лица" (АДВ-1) (Приложение № 1</w:t>
      </w:r>
      <w:r w:rsidR="0087466F">
        <w:rPr>
          <w:sz w:val="24"/>
          <w:szCs w:val="24"/>
        </w:rPr>
        <w:t xml:space="preserve"> к настоящему Приказу</w:t>
      </w:r>
      <w:r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3A3B2B" w:rsidP="00C95196">
      <w:pPr>
        <w:pStyle w:val="a8"/>
        <w:ind w:left="0" w:firstLine="284"/>
        <w:jc w:val="both"/>
        <w:rPr>
          <w:sz w:val="24"/>
          <w:szCs w:val="24"/>
        </w:rPr>
      </w:pPr>
      <w:r w:rsidRPr="003A3B2B">
        <w:rPr>
          <w:sz w:val="24"/>
          <w:szCs w:val="24"/>
        </w:rPr>
        <w:t>б) "Страховое свидетельство государственного пенсионного страхования" (АДИ-1) (Приложение № 2</w:t>
      </w:r>
      <w:r w:rsidR="0087466F">
        <w:rPr>
          <w:sz w:val="24"/>
          <w:szCs w:val="24"/>
        </w:rPr>
        <w:t xml:space="preserve"> к настоящему Приказу</w:t>
      </w:r>
      <w:r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3A3B2B" w:rsidP="00C95196">
      <w:pPr>
        <w:pStyle w:val="a8"/>
        <w:ind w:left="0" w:firstLine="284"/>
        <w:jc w:val="both"/>
        <w:rPr>
          <w:sz w:val="24"/>
          <w:szCs w:val="24"/>
        </w:rPr>
      </w:pPr>
      <w:r w:rsidRPr="003A3B2B">
        <w:rPr>
          <w:sz w:val="24"/>
          <w:szCs w:val="24"/>
        </w:rPr>
        <w:t>в) "Заявление об изменении анкетных данных" (АДВ-2) (Приложение № 3</w:t>
      </w:r>
      <w:r w:rsidR="0087466F">
        <w:rPr>
          <w:sz w:val="24"/>
          <w:szCs w:val="24"/>
        </w:rPr>
        <w:t xml:space="preserve"> к настоящему Приказу</w:t>
      </w:r>
      <w:r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3A3B2B" w:rsidP="00C95196">
      <w:pPr>
        <w:pStyle w:val="a8"/>
        <w:ind w:left="0" w:firstLine="284"/>
        <w:jc w:val="both"/>
        <w:rPr>
          <w:sz w:val="24"/>
          <w:szCs w:val="24"/>
        </w:rPr>
      </w:pPr>
      <w:r w:rsidRPr="003A3B2B">
        <w:rPr>
          <w:sz w:val="24"/>
          <w:szCs w:val="24"/>
        </w:rPr>
        <w:t>г) "Заявление о восстановлении страхового свидете</w:t>
      </w:r>
      <w:r>
        <w:rPr>
          <w:sz w:val="24"/>
          <w:szCs w:val="24"/>
        </w:rPr>
        <w:t>льства" (АДВ-3) (Приложение № 4</w:t>
      </w:r>
      <w:r w:rsidR="0087466F">
        <w:rPr>
          <w:sz w:val="24"/>
          <w:szCs w:val="24"/>
        </w:rPr>
        <w:t xml:space="preserve"> к настоящему Приказу</w:t>
      </w:r>
      <w:r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3A3B2B" w:rsidP="00C95196">
      <w:pPr>
        <w:pStyle w:val="a8"/>
        <w:ind w:left="0" w:firstLine="284"/>
        <w:jc w:val="both"/>
        <w:rPr>
          <w:sz w:val="24"/>
          <w:szCs w:val="24"/>
        </w:rPr>
      </w:pPr>
      <w:r w:rsidRPr="003A3B2B">
        <w:rPr>
          <w:sz w:val="24"/>
          <w:szCs w:val="24"/>
        </w:rPr>
        <w:t>д) "Листок исправлений" (АДВ-4) (Приложение № 5</w:t>
      </w:r>
      <w:r w:rsidR="00A67E7A">
        <w:rPr>
          <w:sz w:val="24"/>
          <w:szCs w:val="24"/>
        </w:rPr>
        <w:t xml:space="preserve"> к настоящему Приказу</w:t>
      </w:r>
      <w:r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3A3B2B" w:rsidP="00C95196">
      <w:pPr>
        <w:pStyle w:val="a8"/>
        <w:ind w:left="0" w:firstLine="284"/>
        <w:jc w:val="both"/>
        <w:rPr>
          <w:sz w:val="24"/>
          <w:szCs w:val="24"/>
        </w:rPr>
      </w:pPr>
      <w:r w:rsidRPr="003A3B2B">
        <w:rPr>
          <w:sz w:val="24"/>
          <w:szCs w:val="24"/>
        </w:rPr>
        <w:t>е) "Справка о смерти" (АДВ-5) (Приложение № 6</w:t>
      </w:r>
      <w:r w:rsidR="00A67E7A">
        <w:rPr>
          <w:sz w:val="24"/>
          <w:szCs w:val="24"/>
        </w:rPr>
        <w:t xml:space="preserve"> к настоящему Приказу</w:t>
      </w:r>
      <w:r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ж</w:t>
      </w:r>
      <w:r w:rsidR="003A3B2B" w:rsidRPr="003A3B2B">
        <w:rPr>
          <w:sz w:val="24"/>
          <w:szCs w:val="24"/>
        </w:rPr>
        <w:t>) "Запрос об уточнении сведений" (АДИ-2) (Приложение № 7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</w:t>
      </w:r>
      <w:r w:rsidR="003A3B2B" w:rsidRPr="003A3B2B">
        <w:rPr>
          <w:sz w:val="24"/>
          <w:szCs w:val="24"/>
        </w:rPr>
        <w:t>) "Отказ на заявление застрахованного лица" (АДИ-3) (Приложение № 8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="003A3B2B" w:rsidRPr="003A3B2B">
        <w:rPr>
          <w:sz w:val="24"/>
          <w:szCs w:val="24"/>
        </w:rPr>
        <w:t>) "Отказ от регистрации застрахованного лица" (АДИ-4) (Приложение № 9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="003A3B2B" w:rsidRPr="003A3B2B">
        <w:rPr>
          <w:sz w:val="24"/>
          <w:szCs w:val="24"/>
        </w:rPr>
        <w:t>) "Уведомление об изменении анкетных данных застрахованного лица" (АДИ-6) (Приложение № 10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л</w:t>
      </w:r>
      <w:r w:rsidR="003A3B2B" w:rsidRPr="003A3B2B">
        <w:rPr>
          <w:sz w:val="24"/>
          <w:szCs w:val="24"/>
        </w:rPr>
        <w:t>) "Опись документов, переданных страхователем в Фонд" (анкетные данные) (АДВ-6) (Приложение № 11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 w:rsidR="003A3B2B" w:rsidRPr="003A3B2B">
        <w:rPr>
          <w:sz w:val="24"/>
          <w:szCs w:val="24"/>
        </w:rPr>
        <w:t>) "Опись документов, переданных страхователем в Фонд" (индивидуальные сведения) (СЗВ-2) (Приложение № 12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3A3B2B" w:rsidRPr="003A3B2B">
        <w:rPr>
          <w:sz w:val="24"/>
          <w:szCs w:val="24"/>
        </w:rPr>
        <w:t>) "Индивидуальные сведения о доходе и стаже застрахованного лица" (СЗВ-1) (Приложение № 13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3A3B2B" w:rsidRPr="003A3B2B">
        <w:rPr>
          <w:sz w:val="24"/>
          <w:szCs w:val="24"/>
        </w:rPr>
        <w:t>) "Сводная ведомость форм документов СЗВ-1, передаваемых страхователем в Фонд" (СЗВ-3) (Приложение № 14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3A3B2B" w:rsidRPr="003A3B2B">
        <w:rPr>
          <w:sz w:val="24"/>
          <w:szCs w:val="24"/>
        </w:rPr>
        <w:t>) "Сводная проверочная ведомость сумм ЕСН, надлежащих к уплате страхователем (в разрезе по основаниям уплаты). (СЗВ-4) (Приложение № 15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="003A3B2B" w:rsidRPr="003A3B2B">
        <w:rPr>
          <w:sz w:val="24"/>
          <w:szCs w:val="24"/>
        </w:rPr>
        <w:t>) "Сведения, представляемые налоговыми органами в Фонд" (СЗВ-5)</w:t>
      </w:r>
      <w:r w:rsidR="00A329FE">
        <w:rPr>
          <w:sz w:val="24"/>
          <w:szCs w:val="24"/>
        </w:rPr>
        <w:t xml:space="preserve"> </w:t>
      </w:r>
      <w:r w:rsidR="00C95196">
        <w:rPr>
          <w:sz w:val="24"/>
          <w:szCs w:val="24"/>
        </w:rPr>
        <w:t xml:space="preserve">             </w:t>
      </w:r>
      <w:r w:rsidR="003A3B2B" w:rsidRPr="003A3B2B">
        <w:rPr>
          <w:sz w:val="24"/>
          <w:szCs w:val="24"/>
        </w:rPr>
        <w:t>(Приложение № 16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3A3B2B" w:rsidRPr="003A3B2B">
        <w:rPr>
          <w:sz w:val="24"/>
          <w:szCs w:val="24"/>
        </w:rPr>
        <w:t>) "Запрос о представлении выписки из индивидуального лицевого счета застрахованного лица" (СЗВ-6) (Приложение № 17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3A3B2B" w:rsidRPr="003A3B2B">
        <w:rPr>
          <w:sz w:val="24"/>
          <w:szCs w:val="24"/>
        </w:rPr>
        <w:t>) "Запрос застрахованного лица о представлении выписки из его индивидуального лицевого счета" (СЗВ-7) (Приложение № 18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3A3B2B" w:rsidRPr="003A3B2B">
        <w:rPr>
          <w:sz w:val="24"/>
          <w:szCs w:val="24"/>
        </w:rPr>
        <w:t>) "Опись документов, передаваемых Фондом. Сопроводительная ведомость" (АДИ-5) (Приложение № 19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C95196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ф</w:t>
      </w:r>
      <w:r w:rsidR="003A3B2B" w:rsidRPr="003A3B2B">
        <w:rPr>
          <w:sz w:val="24"/>
          <w:szCs w:val="24"/>
        </w:rPr>
        <w:t>) "Выписка из индивидуального лицевого счета застрахованного лица" (СЗИ-1) (Приложение № 20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3870EC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х</w:t>
      </w:r>
      <w:r w:rsidR="003A3B2B" w:rsidRPr="003A3B2B">
        <w:rPr>
          <w:sz w:val="24"/>
          <w:szCs w:val="24"/>
        </w:rPr>
        <w:t>) "Извещение страхователю о несоответствии итоговых данных, предоставленных в Фонд" (СЗИ-2) (Приложение № 21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3870EC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ц</w:t>
      </w:r>
      <w:r w:rsidR="003A3B2B" w:rsidRPr="003A3B2B">
        <w:rPr>
          <w:sz w:val="24"/>
          <w:szCs w:val="24"/>
        </w:rPr>
        <w:t>) "Извещение страхователю о результатах сверки с налоговыми органами" (СЗИ-3) (приложение № 22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3870EC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ч</w:t>
      </w:r>
      <w:r w:rsidR="003A3B2B" w:rsidRPr="003A3B2B">
        <w:rPr>
          <w:sz w:val="24"/>
          <w:szCs w:val="24"/>
        </w:rPr>
        <w:t>) "Пояснительная записка на извещение о несоответствии данных, предоставленных в фонд" (СЗИ-4) (Приложение № 23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3870EC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ш</w:t>
      </w:r>
      <w:r w:rsidR="003A3B2B" w:rsidRPr="003A3B2B">
        <w:rPr>
          <w:sz w:val="24"/>
          <w:szCs w:val="24"/>
        </w:rPr>
        <w:t>) "Заявление о постановке на учет страхователя" (РДВ-1) (Приложение № 24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3870EC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щ</w:t>
      </w:r>
      <w:r w:rsidR="003A3B2B" w:rsidRPr="003A3B2B">
        <w:rPr>
          <w:sz w:val="24"/>
          <w:szCs w:val="24"/>
        </w:rPr>
        <w:t>) "Извещение о присвоении регистрационного номера" (РДИ-1) (Приложение № 25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3870EC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э</w:t>
      </w:r>
      <w:r w:rsidR="003A3B2B" w:rsidRPr="003A3B2B">
        <w:rPr>
          <w:sz w:val="24"/>
          <w:szCs w:val="24"/>
        </w:rPr>
        <w:t>) "Доверенность на получение (передачу) документов индивидуального (персонифицированного) учета" (РДВ-2) (Приложение № 26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3870EC">
        <w:rPr>
          <w:sz w:val="24"/>
          <w:szCs w:val="24"/>
        </w:rPr>
        <w:t>;</w:t>
      </w:r>
    </w:p>
    <w:p w:rsidR="003A3B2B" w:rsidRP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ю</w:t>
      </w:r>
      <w:r w:rsidR="003A3B2B" w:rsidRPr="003A3B2B">
        <w:rPr>
          <w:sz w:val="24"/>
          <w:szCs w:val="24"/>
        </w:rPr>
        <w:t>) "Справка о снятии организации - страхователя с учета" (РДИ-2) (Приложение № 27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3870EC">
        <w:rPr>
          <w:sz w:val="24"/>
          <w:szCs w:val="24"/>
        </w:rPr>
        <w:t>;</w:t>
      </w:r>
    </w:p>
    <w:p w:rsidR="003A3B2B" w:rsidRDefault="00133C06" w:rsidP="00C95196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я</w:t>
      </w:r>
      <w:r w:rsidR="003A3B2B" w:rsidRPr="003A3B2B">
        <w:rPr>
          <w:sz w:val="24"/>
          <w:szCs w:val="24"/>
        </w:rPr>
        <w:t>) "Акт документальной сверки" (ПД-1) (Приложение № 28</w:t>
      </w:r>
      <w:r w:rsidR="00A67E7A">
        <w:rPr>
          <w:sz w:val="24"/>
          <w:szCs w:val="24"/>
        </w:rPr>
        <w:t xml:space="preserve"> к настоящему Приказу</w:t>
      </w:r>
      <w:r w:rsidR="003A3B2B" w:rsidRPr="003A3B2B">
        <w:rPr>
          <w:sz w:val="24"/>
          <w:szCs w:val="24"/>
        </w:rPr>
        <w:t>)</w:t>
      </w:r>
      <w:r w:rsidR="003870EC">
        <w:rPr>
          <w:sz w:val="24"/>
          <w:szCs w:val="24"/>
        </w:rPr>
        <w:t>.</w:t>
      </w:r>
    </w:p>
    <w:p w:rsidR="00C70F4E" w:rsidRPr="003A3B2B" w:rsidRDefault="00C70F4E" w:rsidP="00C95196">
      <w:pPr>
        <w:pStyle w:val="a8"/>
        <w:ind w:left="0" w:firstLine="284"/>
        <w:jc w:val="both"/>
        <w:rPr>
          <w:sz w:val="24"/>
          <w:szCs w:val="24"/>
        </w:rPr>
      </w:pPr>
    </w:p>
    <w:p w:rsidR="003A3B2B" w:rsidRDefault="00FB6586" w:rsidP="00A9779D">
      <w:pPr>
        <w:pStyle w:val="a8"/>
        <w:numPr>
          <w:ilvl w:val="0"/>
          <w:numId w:val="3"/>
        </w:numPr>
        <w:tabs>
          <w:tab w:val="left" w:pos="851"/>
          <w:tab w:val="left" w:pos="4111"/>
        </w:tabs>
        <w:snapToGrid w:val="0"/>
        <w:ind w:left="0" w:firstLine="567"/>
        <w:jc w:val="both"/>
        <w:rPr>
          <w:sz w:val="24"/>
          <w:szCs w:val="24"/>
        </w:rPr>
      </w:pPr>
      <w:r w:rsidRPr="00A9779D">
        <w:rPr>
          <w:sz w:val="24"/>
          <w:szCs w:val="24"/>
        </w:rPr>
        <w:t xml:space="preserve">Утвердить Классификатор параметров </w:t>
      </w:r>
      <w:r w:rsidR="00B0066B" w:rsidRPr="00A9779D">
        <w:rPr>
          <w:sz w:val="24"/>
          <w:szCs w:val="24"/>
        </w:rPr>
        <w:t>индивидуальных сведений застрахованных лиц</w:t>
      </w:r>
      <w:r w:rsidR="00A26462" w:rsidRPr="00A9779D">
        <w:rPr>
          <w:sz w:val="24"/>
          <w:szCs w:val="24"/>
        </w:rPr>
        <w:t xml:space="preserve"> (</w:t>
      </w:r>
      <w:r w:rsidR="000209C5" w:rsidRPr="00A9779D">
        <w:rPr>
          <w:sz w:val="24"/>
          <w:szCs w:val="24"/>
        </w:rPr>
        <w:t>Приложение № 2</w:t>
      </w:r>
      <w:r w:rsidR="003A03E3">
        <w:rPr>
          <w:sz w:val="24"/>
          <w:szCs w:val="24"/>
        </w:rPr>
        <w:t>9 к настоящему Приказу</w:t>
      </w:r>
      <w:r w:rsidR="009E214D" w:rsidRPr="00A9779D">
        <w:rPr>
          <w:sz w:val="24"/>
          <w:szCs w:val="24"/>
        </w:rPr>
        <w:t>)</w:t>
      </w:r>
      <w:r w:rsidR="00A26462" w:rsidRPr="00A9779D">
        <w:rPr>
          <w:sz w:val="24"/>
          <w:szCs w:val="24"/>
        </w:rPr>
        <w:t>.</w:t>
      </w:r>
    </w:p>
    <w:p w:rsidR="00C70F4E" w:rsidRPr="00A9779D" w:rsidRDefault="00C70F4E" w:rsidP="00C70F4E">
      <w:pPr>
        <w:pStyle w:val="a8"/>
        <w:tabs>
          <w:tab w:val="left" w:pos="851"/>
          <w:tab w:val="left" w:pos="4111"/>
        </w:tabs>
        <w:snapToGrid w:val="0"/>
        <w:ind w:left="567"/>
        <w:jc w:val="both"/>
        <w:rPr>
          <w:sz w:val="24"/>
          <w:szCs w:val="24"/>
        </w:rPr>
      </w:pPr>
    </w:p>
    <w:p w:rsidR="00A26462" w:rsidRDefault="00A26462" w:rsidP="00A9779D">
      <w:pPr>
        <w:pStyle w:val="a8"/>
        <w:numPr>
          <w:ilvl w:val="0"/>
          <w:numId w:val="3"/>
        </w:numPr>
        <w:tabs>
          <w:tab w:val="left" w:pos="851"/>
          <w:tab w:val="left" w:pos="4111"/>
        </w:tabs>
        <w:snapToGrid w:val="0"/>
        <w:ind w:left="0" w:firstLine="567"/>
        <w:jc w:val="both"/>
        <w:rPr>
          <w:sz w:val="24"/>
          <w:szCs w:val="24"/>
        </w:rPr>
      </w:pPr>
      <w:r w:rsidRPr="00A9779D">
        <w:rPr>
          <w:sz w:val="24"/>
          <w:szCs w:val="24"/>
        </w:rPr>
        <w:t>Утвердить Правила п</w:t>
      </w:r>
      <w:r w:rsidR="00A00853" w:rsidRPr="00A9779D">
        <w:rPr>
          <w:sz w:val="24"/>
          <w:szCs w:val="24"/>
        </w:rPr>
        <w:t>о заполнению форм документов индивидуального (персонифицированного) учета в системе государственного пенсионного страхования</w:t>
      </w:r>
      <w:r w:rsidRPr="00A9779D">
        <w:rPr>
          <w:sz w:val="24"/>
          <w:szCs w:val="24"/>
        </w:rPr>
        <w:t xml:space="preserve"> (</w:t>
      </w:r>
      <w:r w:rsidR="000209C5" w:rsidRPr="00A9779D">
        <w:rPr>
          <w:sz w:val="24"/>
          <w:szCs w:val="24"/>
        </w:rPr>
        <w:t>Приложение</w:t>
      </w:r>
      <w:r w:rsidR="003A03E3">
        <w:rPr>
          <w:sz w:val="24"/>
          <w:szCs w:val="24"/>
        </w:rPr>
        <w:t xml:space="preserve"> № 30 к настоящему Приказу</w:t>
      </w:r>
      <w:r w:rsidRPr="00A9779D">
        <w:rPr>
          <w:sz w:val="24"/>
          <w:szCs w:val="24"/>
        </w:rPr>
        <w:t>).</w:t>
      </w:r>
      <w:r w:rsidR="00A00853" w:rsidRPr="00A9779D">
        <w:rPr>
          <w:sz w:val="24"/>
          <w:szCs w:val="24"/>
        </w:rPr>
        <w:t xml:space="preserve"> </w:t>
      </w:r>
    </w:p>
    <w:p w:rsidR="00C70F4E" w:rsidRPr="00C70F4E" w:rsidRDefault="00C70F4E" w:rsidP="00C70F4E">
      <w:pPr>
        <w:pStyle w:val="a8"/>
        <w:rPr>
          <w:sz w:val="24"/>
          <w:szCs w:val="24"/>
        </w:rPr>
      </w:pPr>
    </w:p>
    <w:p w:rsidR="000209C5" w:rsidRDefault="0094652A" w:rsidP="00A9779D">
      <w:pPr>
        <w:pStyle w:val="a8"/>
        <w:numPr>
          <w:ilvl w:val="0"/>
          <w:numId w:val="3"/>
        </w:numPr>
        <w:tabs>
          <w:tab w:val="left" w:pos="851"/>
          <w:tab w:val="left" w:pos="4111"/>
        </w:tabs>
        <w:snapToGrid w:val="0"/>
        <w:spacing w:line="276" w:lineRule="auto"/>
        <w:ind w:left="0" w:firstLine="567"/>
        <w:jc w:val="both"/>
        <w:rPr>
          <w:sz w:val="24"/>
          <w:szCs w:val="24"/>
        </w:rPr>
      </w:pPr>
      <w:r w:rsidRPr="000209C5">
        <w:rPr>
          <w:sz w:val="24"/>
          <w:szCs w:val="24"/>
        </w:rPr>
        <w:t xml:space="preserve">Признать утратившим силу Приказ Министерства здравоохранения и социальной защиты Приднестровской Молдавской Республики </w:t>
      </w:r>
      <w:r w:rsidR="00F4597A" w:rsidRPr="000209C5">
        <w:rPr>
          <w:sz w:val="24"/>
          <w:szCs w:val="24"/>
        </w:rPr>
        <w:t xml:space="preserve">от 22 октября 2008 года </w:t>
      </w:r>
      <w:r w:rsidRPr="000209C5">
        <w:rPr>
          <w:sz w:val="24"/>
          <w:szCs w:val="24"/>
        </w:rPr>
        <w:t xml:space="preserve">№ 515 </w:t>
      </w:r>
      <w:r w:rsidR="009D140C">
        <w:rPr>
          <w:sz w:val="24"/>
          <w:szCs w:val="24"/>
        </w:rPr>
        <w:t xml:space="preserve">             </w:t>
      </w:r>
      <w:r w:rsidRPr="000209C5">
        <w:rPr>
          <w:sz w:val="24"/>
          <w:szCs w:val="24"/>
        </w:rPr>
        <w:t xml:space="preserve">«Об утверждении форм документов индивидуального (персонифицированного) учета в системе государственного пенсионного страхования и правил их заполнения» </w:t>
      </w:r>
      <w:r w:rsidR="009D140C">
        <w:rPr>
          <w:sz w:val="24"/>
          <w:szCs w:val="24"/>
        </w:rPr>
        <w:t xml:space="preserve">(рег. № 4656 от 19 декабря 2008 года) </w:t>
      </w:r>
      <w:r w:rsidRPr="000209C5">
        <w:rPr>
          <w:sz w:val="24"/>
          <w:szCs w:val="24"/>
        </w:rPr>
        <w:t>(САЗ 08-50).</w:t>
      </w:r>
    </w:p>
    <w:p w:rsidR="000209C5" w:rsidRPr="000209C5" w:rsidRDefault="000209C5" w:rsidP="00A9779D">
      <w:pPr>
        <w:pStyle w:val="a8"/>
        <w:tabs>
          <w:tab w:val="left" w:pos="851"/>
        </w:tabs>
        <w:ind w:left="0" w:firstLine="567"/>
        <w:rPr>
          <w:sz w:val="24"/>
          <w:szCs w:val="24"/>
        </w:rPr>
      </w:pPr>
    </w:p>
    <w:p w:rsidR="0094652A" w:rsidRDefault="0094652A" w:rsidP="00A9779D">
      <w:pPr>
        <w:pStyle w:val="a8"/>
        <w:numPr>
          <w:ilvl w:val="0"/>
          <w:numId w:val="3"/>
        </w:numPr>
        <w:tabs>
          <w:tab w:val="left" w:pos="851"/>
          <w:tab w:val="left" w:pos="4111"/>
        </w:tabs>
        <w:snapToGrid w:val="0"/>
        <w:spacing w:line="276" w:lineRule="auto"/>
        <w:ind w:left="0" w:firstLine="567"/>
        <w:jc w:val="both"/>
        <w:rPr>
          <w:sz w:val="24"/>
          <w:szCs w:val="24"/>
        </w:rPr>
      </w:pPr>
      <w:r w:rsidRPr="000209C5">
        <w:rPr>
          <w:sz w:val="24"/>
          <w:szCs w:val="24"/>
        </w:rPr>
        <w:lastRenderedPageBreak/>
        <w:t>Направить настоящий Приказ на государственную регистрацию в Министерство юстиции Приднестровской Молдавской Республики.</w:t>
      </w:r>
    </w:p>
    <w:p w:rsidR="00C70F4E" w:rsidRPr="00C70F4E" w:rsidRDefault="00C70F4E" w:rsidP="00C70F4E">
      <w:pPr>
        <w:pStyle w:val="a8"/>
        <w:rPr>
          <w:sz w:val="24"/>
          <w:szCs w:val="24"/>
        </w:rPr>
      </w:pPr>
    </w:p>
    <w:p w:rsidR="006732CC" w:rsidRDefault="0094652A" w:rsidP="00A9779D">
      <w:pPr>
        <w:pStyle w:val="a8"/>
        <w:numPr>
          <w:ilvl w:val="0"/>
          <w:numId w:val="3"/>
        </w:numPr>
        <w:tabs>
          <w:tab w:val="left" w:pos="851"/>
          <w:tab w:val="left" w:pos="4111"/>
        </w:tabs>
        <w:spacing w:line="276" w:lineRule="auto"/>
        <w:ind w:left="0" w:firstLine="567"/>
        <w:jc w:val="both"/>
        <w:rPr>
          <w:sz w:val="24"/>
          <w:szCs w:val="24"/>
        </w:rPr>
      </w:pPr>
      <w:proofErr w:type="gramStart"/>
      <w:r w:rsidRPr="006732CC">
        <w:rPr>
          <w:sz w:val="24"/>
          <w:szCs w:val="24"/>
        </w:rPr>
        <w:t>Контроль за</w:t>
      </w:r>
      <w:proofErr w:type="gramEnd"/>
      <w:r w:rsidRPr="006732CC">
        <w:rPr>
          <w:sz w:val="24"/>
          <w:szCs w:val="24"/>
        </w:rPr>
        <w:t xml:space="preserve"> исполнением настоящего Приказа возложить на директора Единого государственного фонда социального страхования Приднестровской Молдавской Республики Цуркан А.А.</w:t>
      </w:r>
    </w:p>
    <w:p w:rsidR="000209C5" w:rsidRDefault="000209C5" w:rsidP="00A9779D">
      <w:pPr>
        <w:pStyle w:val="a8"/>
        <w:tabs>
          <w:tab w:val="left" w:pos="851"/>
          <w:tab w:val="left" w:pos="4111"/>
        </w:tabs>
        <w:spacing w:line="276" w:lineRule="auto"/>
        <w:ind w:left="0" w:firstLine="567"/>
        <w:jc w:val="both"/>
        <w:rPr>
          <w:sz w:val="24"/>
          <w:szCs w:val="24"/>
        </w:rPr>
      </w:pPr>
    </w:p>
    <w:p w:rsidR="0094652A" w:rsidRPr="006732CC" w:rsidRDefault="0094652A" w:rsidP="00A9779D">
      <w:pPr>
        <w:pStyle w:val="a8"/>
        <w:numPr>
          <w:ilvl w:val="0"/>
          <w:numId w:val="3"/>
        </w:numPr>
        <w:tabs>
          <w:tab w:val="left" w:pos="851"/>
          <w:tab w:val="left" w:pos="411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6732CC">
        <w:rPr>
          <w:sz w:val="24"/>
          <w:szCs w:val="24"/>
        </w:rPr>
        <w:t xml:space="preserve">Настоящий Приказ вступает в силу со дня официального опубликования. </w:t>
      </w: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261110" w:rsidRDefault="006412CF" w:rsidP="006412CF">
      <w:pPr>
        <w:tabs>
          <w:tab w:val="left" w:pos="1134"/>
        </w:tabs>
        <w:spacing w:line="276" w:lineRule="auto"/>
        <w:jc w:val="both"/>
        <w:rPr>
          <w:sz w:val="24"/>
          <w:szCs w:val="24"/>
        </w:rPr>
      </w:pPr>
      <w:r w:rsidRPr="00261110">
        <w:rPr>
          <w:rFonts w:eastAsia="Calibri"/>
          <w:sz w:val="24"/>
          <w:szCs w:val="24"/>
          <w:lang w:eastAsia="en-US"/>
        </w:rPr>
        <w:t>Министр</w:t>
      </w:r>
      <w:r w:rsidRPr="00261110">
        <w:rPr>
          <w:rFonts w:eastAsia="Calibri"/>
          <w:sz w:val="24"/>
          <w:szCs w:val="24"/>
          <w:lang w:eastAsia="en-US"/>
        </w:rPr>
        <w:tab/>
      </w:r>
      <w:r w:rsidRPr="00261110">
        <w:rPr>
          <w:rFonts w:eastAsia="Calibri"/>
          <w:sz w:val="24"/>
          <w:szCs w:val="24"/>
          <w:lang w:eastAsia="en-US"/>
        </w:rPr>
        <w:tab/>
      </w:r>
      <w:r w:rsidRPr="00261110">
        <w:rPr>
          <w:rFonts w:eastAsia="Calibri"/>
          <w:sz w:val="24"/>
          <w:szCs w:val="24"/>
          <w:lang w:eastAsia="en-US"/>
        </w:rPr>
        <w:tab/>
      </w:r>
      <w:r w:rsidRPr="00261110">
        <w:rPr>
          <w:rFonts w:eastAsia="Calibri"/>
          <w:sz w:val="24"/>
          <w:szCs w:val="24"/>
          <w:lang w:eastAsia="en-US"/>
        </w:rPr>
        <w:tab/>
      </w:r>
      <w:r w:rsidRPr="00261110">
        <w:rPr>
          <w:rFonts w:eastAsia="Calibri"/>
          <w:sz w:val="24"/>
          <w:szCs w:val="24"/>
          <w:lang w:eastAsia="en-US"/>
        </w:rPr>
        <w:tab/>
      </w:r>
      <w:r w:rsidRPr="00261110">
        <w:rPr>
          <w:rFonts w:eastAsia="Calibri"/>
          <w:sz w:val="24"/>
          <w:szCs w:val="24"/>
          <w:lang w:eastAsia="en-US"/>
        </w:rPr>
        <w:tab/>
      </w:r>
      <w:r w:rsidRPr="00261110">
        <w:rPr>
          <w:rFonts w:eastAsia="Calibri"/>
          <w:sz w:val="24"/>
          <w:szCs w:val="24"/>
          <w:lang w:eastAsia="en-US"/>
        </w:rPr>
        <w:tab/>
      </w:r>
      <w:r w:rsidR="00261110">
        <w:rPr>
          <w:rFonts w:eastAsia="Calibri"/>
          <w:sz w:val="24"/>
          <w:szCs w:val="24"/>
          <w:lang w:eastAsia="en-US"/>
        </w:rPr>
        <w:tab/>
      </w:r>
      <w:r w:rsidR="00261110">
        <w:rPr>
          <w:rFonts w:eastAsia="Calibri"/>
          <w:sz w:val="24"/>
          <w:szCs w:val="24"/>
          <w:lang w:eastAsia="en-US"/>
        </w:rPr>
        <w:tab/>
      </w:r>
      <w:r w:rsidR="00261110">
        <w:rPr>
          <w:rFonts w:eastAsia="Calibri"/>
          <w:sz w:val="24"/>
          <w:szCs w:val="24"/>
          <w:lang w:eastAsia="en-US"/>
        </w:rPr>
        <w:tab/>
      </w:r>
      <w:r w:rsidRPr="00261110">
        <w:rPr>
          <w:rFonts w:eastAsia="Calibri"/>
          <w:sz w:val="24"/>
          <w:szCs w:val="24"/>
          <w:lang w:eastAsia="en-US"/>
        </w:rPr>
        <w:t>О.В. Буланова</w:t>
      </w: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  <w:r w:rsidRPr="00FF5395">
        <w:rPr>
          <w:sz w:val="24"/>
          <w:szCs w:val="24"/>
        </w:rPr>
        <w:t>Согласован</w:t>
      </w:r>
      <w:r w:rsidR="00F0699A">
        <w:rPr>
          <w:sz w:val="24"/>
          <w:szCs w:val="24"/>
        </w:rPr>
        <w:t>о</w:t>
      </w:r>
      <w:r w:rsidRPr="00FF5395">
        <w:rPr>
          <w:sz w:val="24"/>
          <w:szCs w:val="24"/>
        </w:rPr>
        <w:t>:</w:t>
      </w: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  <w:r w:rsidRPr="00FF5395">
        <w:rPr>
          <w:sz w:val="24"/>
          <w:szCs w:val="24"/>
        </w:rPr>
        <w:t>Директор Единого государственного фонда</w:t>
      </w:r>
      <w:r w:rsidRPr="00FF5395">
        <w:rPr>
          <w:sz w:val="24"/>
          <w:szCs w:val="24"/>
        </w:rPr>
        <w:tab/>
      </w:r>
      <w:r w:rsidRPr="00FF5395">
        <w:rPr>
          <w:sz w:val="24"/>
          <w:szCs w:val="24"/>
        </w:rPr>
        <w:tab/>
      </w:r>
      <w:r w:rsidRPr="00FF5395">
        <w:rPr>
          <w:sz w:val="24"/>
          <w:szCs w:val="24"/>
        </w:rPr>
        <w:tab/>
      </w:r>
      <w:r w:rsidRPr="00FF5395">
        <w:rPr>
          <w:sz w:val="24"/>
          <w:szCs w:val="24"/>
        </w:rPr>
        <w:tab/>
      </w:r>
      <w:r w:rsidR="00F0699A" w:rsidRPr="00FF5395">
        <w:rPr>
          <w:sz w:val="24"/>
          <w:szCs w:val="24"/>
        </w:rPr>
        <w:t>А.А.</w:t>
      </w:r>
      <w:r w:rsidR="00F0699A">
        <w:rPr>
          <w:sz w:val="24"/>
          <w:szCs w:val="24"/>
        </w:rPr>
        <w:t xml:space="preserve"> </w:t>
      </w:r>
      <w:r w:rsidRPr="00FF5395">
        <w:rPr>
          <w:sz w:val="24"/>
          <w:szCs w:val="24"/>
        </w:rPr>
        <w:t xml:space="preserve">Цуркан </w:t>
      </w: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  <w:r w:rsidRPr="00FF5395">
        <w:rPr>
          <w:sz w:val="24"/>
          <w:szCs w:val="24"/>
        </w:rPr>
        <w:t>социального страхования</w:t>
      </w: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  <w:r w:rsidRPr="00FF5395">
        <w:rPr>
          <w:sz w:val="24"/>
          <w:szCs w:val="24"/>
        </w:rPr>
        <w:t>Приднестровской Молдавской Республики</w:t>
      </w:r>
    </w:p>
    <w:p w:rsidR="00F0699A" w:rsidRDefault="00F0699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C64B2F" w:rsidRDefault="00C64B2F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Министр финансов </w:t>
      </w:r>
    </w:p>
    <w:p w:rsidR="00434FCD" w:rsidRDefault="00C64B2F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Приднестровской Молдавской Республики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4597A">
        <w:rPr>
          <w:sz w:val="24"/>
          <w:szCs w:val="24"/>
        </w:rPr>
        <w:tab/>
        <w:t xml:space="preserve">Е.Г. </w:t>
      </w:r>
      <w:proofErr w:type="spellStart"/>
      <w:r w:rsidR="00F4597A">
        <w:rPr>
          <w:sz w:val="24"/>
          <w:szCs w:val="24"/>
        </w:rPr>
        <w:t>Гиржул</w:t>
      </w:r>
      <w:proofErr w:type="spellEnd"/>
    </w:p>
    <w:p w:rsidR="00434FCD" w:rsidRDefault="00434FCD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434FCD" w:rsidRDefault="00434FCD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Министр экономического развития </w:t>
      </w:r>
    </w:p>
    <w:p w:rsidR="00C64B2F" w:rsidRDefault="00434FCD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Приднестровской Молдавской Республики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В.Г. Артеменко</w:t>
      </w:r>
      <w:r w:rsidR="00C64B2F">
        <w:rPr>
          <w:sz w:val="24"/>
          <w:szCs w:val="24"/>
        </w:rPr>
        <w:tab/>
      </w:r>
    </w:p>
    <w:p w:rsidR="00C64B2F" w:rsidRDefault="00C64B2F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  <w:r w:rsidRPr="00FF5395">
        <w:rPr>
          <w:sz w:val="24"/>
          <w:szCs w:val="24"/>
        </w:rPr>
        <w:t>Министр юстиции</w:t>
      </w:r>
    </w:p>
    <w:p w:rsidR="0094652A" w:rsidRPr="00FF5395" w:rsidRDefault="0094652A" w:rsidP="006732CC">
      <w:pPr>
        <w:tabs>
          <w:tab w:val="left" w:pos="4111"/>
        </w:tabs>
        <w:spacing w:line="276" w:lineRule="auto"/>
        <w:rPr>
          <w:sz w:val="24"/>
          <w:szCs w:val="24"/>
        </w:rPr>
      </w:pPr>
      <w:r w:rsidRPr="00FF5395">
        <w:rPr>
          <w:sz w:val="24"/>
          <w:szCs w:val="24"/>
        </w:rPr>
        <w:t>Приднестровской Молдавской Республики</w:t>
      </w:r>
      <w:r w:rsidR="00F0699A">
        <w:rPr>
          <w:sz w:val="24"/>
          <w:szCs w:val="24"/>
        </w:rPr>
        <w:tab/>
      </w:r>
      <w:r w:rsidR="00F0699A">
        <w:rPr>
          <w:sz w:val="24"/>
          <w:szCs w:val="24"/>
        </w:rPr>
        <w:tab/>
      </w:r>
      <w:r w:rsidR="00F0699A">
        <w:rPr>
          <w:sz w:val="24"/>
          <w:szCs w:val="24"/>
        </w:rPr>
        <w:tab/>
      </w:r>
      <w:r w:rsidR="00F0699A">
        <w:rPr>
          <w:sz w:val="24"/>
          <w:szCs w:val="24"/>
        </w:rPr>
        <w:tab/>
      </w:r>
      <w:r w:rsidR="00F0699A" w:rsidRPr="00FF5395">
        <w:rPr>
          <w:sz w:val="24"/>
          <w:szCs w:val="24"/>
        </w:rPr>
        <w:t>А.А.</w:t>
      </w:r>
      <w:r w:rsidR="00F0699A">
        <w:rPr>
          <w:sz w:val="24"/>
          <w:szCs w:val="24"/>
        </w:rPr>
        <w:t xml:space="preserve"> </w:t>
      </w:r>
      <w:proofErr w:type="spellStart"/>
      <w:r w:rsidRPr="00FF5395">
        <w:rPr>
          <w:sz w:val="24"/>
          <w:szCs w:val="24"/>
        </w:rPr>
        <w:t>Кисничан</w:t>
      </w:r>
      <w:proofErr w:type="spellEnd"/>
      <w:r w:rsidRPr="00FF5395">
        <w:rPr>
          <w:sz w:val="24"/>
          <w:szCs w:val="24"/>
        </w:rPr>
        <w:t xml:space="preserve">                         </w:t>
      </w:r>
      <w:r w:rsidRPr="00FF5395">
        <w:rPr>
          <w:sz w:val="24"/>
          <w:szCs w:val="24"/>
        </w:rPr>
        <w:tab/>
      </w: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</w:p>
    <w:p w:rsidR="00F4597A" w:rsidRDefault="00F4597A" w:rsidP="006732CC">
      <w:pPr>
        <w:tabs>
          <w:tab w:val="left" w:pos="4111"/>
        </w:tabs>
        <w:spacing w:line="276" w:lineRule="auto"/>
        <w:jc w:val="both"/>
      </w:pPr>
    </w:p>
    <w:p w:rsidR="004B0815" w:rsidRDefault="004B0815" w:rsidP="006732CC">
      <w:pPr>
        <w:tabs>
          <w:tab w:val="left" w:pos="4111"/>
        </w:tabs>
        <w:spacing w:line="276" w:lineRule="auto"/>
        <w:jc w:val="both"/>
      </w:pPr>
    </w:p>
    <w:p w:rsidR="004B0815" w:rsidRDefault="004B0815" w:rsidP="006732CC">
      <w:pPr>
        <w:tabs>
          <w:tab w:val="left" w:pos="4111"/>
        </w:tabs>
        <w:spacing w:line="276" w:lineRule="auto"/>
        <w:jc w:val="both"/>
      </w:pPr>
    </w:p>
    <w:p w:rsidR="004B0815" w:rsidRDefault="004B0815" w:rsidP="006732CC">
      <w:pPr>
        <w:tabs>
          <w:tab w:val="left" w:pos="4111"/>
        </w:tabs>
        <w:spacing w:line="276" w:lineRule="auto"/>
        <w:jc w:val="both"/>
      </w:pPr>
    </w:p>
    <w:p w:rsidR="006412CF" w:rsidRDefault="006412CF" w:rsidP="006732CC">
      <w:pPr>
        <w:tabs>
          <w:tab w:val="left" w:pos="4111"/>
        </w:tabs>
        <w:spacing w:line="276" w:lineRule="auto"/>
        <w:jc w:val="both"/>
      </w:pPr>
    </w:p>
    <w:p w:rsidR="006412CF" w:rsidRDefault="006412CF" w:rsidP="006732CC">
      <w:pPr>
        <w:tabs>
          <w:tab w:val="left" w:pos="4111"/>
        </w:tabs>
        <w:spacing w:line="276" w:lineRule="auto"/>
        <w:jc w:val="both"/>
      </w:pPr>
    </w:p>
    <w:p w:rsidR="006412CF" w:rsidRDefault="006412CF" w:rsidP="006732CC">
      <w:pPr>
        <w:tabs>
          <w:tab w:val="left" w:pos="4111"/>
        </w:tabs>
        <w:spacing w:line="276" w:lineRule="auto"/>
        <w:jc w:val="both"/>
      </w:pPr>
    </w:p>
    <w:p w:rsidR="006412CF" w:rsidRDefault="006412CF" w:rsidP="006732CC">
      <w:pPr>
        <w:tabs>
          <w:tab w:val="left" w:pos="4111"/>
        </w:tabs>
        <w:spacing w:line="276" w:lineRule="auto"/>
        <w:jc w:val="both"/>
      </w:pPr>
    </w:p>
    <w:p w:rsidR="006412CF" w:rsidRDefault="006412CF" w:rsidP="006732CC">
      <w:pPr>
        <w:tabs>
          <w:tab w:val="left" w:pos="4111"/>
        </w:tabs>
        <w:spacing w:line="276" w:lineRule="auto"/>
        <w:jc w:val="both"/>
      </w:pPr>
    </w:p>
    <w:p w:rsidR="006412CF" w:rsidRDefault="006412CF" w:rsidP="006732CC">
      <w:pPr>
        <w:tabs>
          <w:tab w:val="left" w:pos="4111"/>
        </w:tabs>
        <w:spacing w:line="276" w:lineRule="auto"/>
        <w:jc w:val="both"/>
      </w:pPr>
    </w:p>
    <w:p w:rsidR="006412CF" w:rsidRDefault="006412CF" w:rsidP="006732CC">
      <w:pPr>
        <w:tabs>
          <w:tab w:val="left" w:pos="4111"/>
        </w:tabs>
        <w:spacing w:line="276" w:lineRule="auto"/>
        <w:jc w:val="both"/>
      </w:pPr>
    </w:p>
    <w:p w:rsidR="0094652A" w:rsidRPr="00FF5395" w:rsidRDefault="0094652A" w:rsidP="006732CC">
      <w:pPr>
        <w:tabs>
          <w:tab w:val="left" w:pos="4111"/>
        </w:tabs>
        <w:spacing w:line="276" w:lineRule="auto"/>
        <w:jc w:val="both"/>
      </w:pPr>
      <w:r w:rsidRPr="00FF5395">
        <w:t>Исп.</w:t>
      </w:r>
    </w:p>
    <w:p w:rsidR="00301D55" w:rsidRDefault="006412CF" w:rsidP="004B1E61">
      <w:pPr>
        <w:tabs>
          <w:tab w:val="left" w:pos="4111"/>
        </w:tabs>
        <w:spacing w:line="276" w:lineRule="auto"/>
        <w:jc w:val="both"/>
      </w:pPr>
      <w:r>
        <w:t>Ковалева И.А.</w:t>
      </w:r>
    </w:p>
    <w:p w:rsidR="006412CF" w:rsidRPr="00FF5395" w:rsidRDefault="006412CF" w:rsidP="004B1E61">
      <w:pPr>
        <w:tabs>
          <w:tab w:val="left" w:pos="4111"/>
        </w:tabs>
        <w:spacing w:line="276" w:lineRule="auto"/>
        <w:jc w:val="both"/>
        <w:rPr>
          <w:sz w:val="24"/>
          <w:szCs w:val="24"/>
        </w:rPr>
      </w:pPr>
      <w:r>
        <w:t>9-13-95</w:t>
      </w:r>
    </w:p>
    <w:sectPr w:rsidR="006412CF" w:rsidRPr="00FF5395" w:rsidSect="00C70F4E">
      <w:pgSz w:w="11906" w:h="16838"/>
      <w:pgMar w:top="567" w:right="567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33F69"/>
    <w:multiLevelType w:val="hybridMultilevel"/>
    <w:tmpl w:val="82A4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F77D1"/>
    <w:multiLevelType w:val="hybridMultilevel"/>
    <w:tmpl w:val="3F145AE0"/>
    <w:lvl w:ilvl="0" w:tplc="B07C19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D1321"/>
    <w:multiLevelType w:val="hybridMultilevel"/>
    <w:tmpl w:val="27F4220C"/>
    <w:lvl w:ilvl="0" w:tplc="87763204">
      <w:start w:val="2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2A"/>
    <w:rsid w:val="000209C5"/>
    <w:rsid w:val="00031970"/>
    <w:rsid w:val="00047682"/>
    <w:rsid w:val="00061742"/>
    <w:rsid w:val="000E147E"/>
    <w:rsid w:val="00123B8C"/>
    <w:rsid w:val="00133C06"/>
    <w:rsid w:val="00143576"/>
    <w:rsid w:val="00173E1F"/>
    <w:rsid w:val="00173ED0"/>
    <w:rsid w:val="0018611B"/>
    <w:rsid w:val="001A02D0"/>
    <w:rsid w:val="001B213B"/>
    <w:rsid w:val="001C29FF"/>
    <w:rsid w:val="001C591F"/>
    <w:rsid w:val="001E2618"/>
    <w:rsid w:val="002204BD"/>
    <w:rsid w:val="00256559"/>
    <w:rsid w:val="00261110"/>
    <w:rsid w:val="0028009A"/>
    <w:rsid w:val="00282ECB"/>
    <w:rsid w:val="00286446"/>
    <w:rsid w:val="00293BA0"/>
    <w:rsid w:val="002C5F92"/>
    <w:rsid w:val="002D544E"/>
    <w:rsid w:val="002F1BF0"/>
    <w:rsid w:val="002F52FB"/>
    <w:rsid w:val="00301D55"/>
    <w:rsid w:val="00315CFC"/>
    <w:rsid w:val="00333B8B"/>
    <w:rsid w:val="0034501F"/>
    <w:rsid w:val="003508A8"/>
    <w:rsid w:val="00362006"/>
    <w:rsid w:val="00375E7A"/>
    <w:rsid w:val="003870EC"/>
    <w:rsid w:val="003A03E3"/>
    <w:rsid w:val="003A3B2B"/>
    <w:rsid w:val="003C1C2A"/>
    <w:rsid w:val="003F1F4C"/>
    <w:rsid w:val="00434FCD"/>
    <w:rsid w:val="004511BA"/>
    <w:rsid w:val="00481596"/>
    <w:rsid w:val="004B0815"/>
    <w:rsid w:val="004B1E61"/>
    <w:rsid w:val="004F7118"/>
    <w:rsid w:val="00505434"/>
    <w:rsid w:val="00522DAC"/>
    <w:rsid w:val="005665D2"/>
    <w:rsid w:val="00573FA8"/>
    <w:rsid w:val="005E437F"/>
    <w:rsid w:val="0060257B"/>
    <w:rsid w:val="006207E7"/>
    <w:rsid w:val="006374B9"/>
    <w:rsid w:val="006412CF"/>
    <w:rsid w:val="006732CC"/>
    <w:rsid w:val="006A0295"/>
    <w:rsid w:val="006A7724"/>
    <w:rsid w:val="006C3936"/>
    <w:rsid w:val="006D1E7A"/>
    <w:rsid w:val="006E5DAD"/>
    <w:rsid w:val="007056CD"/>
    <w:rsid w:val="00747BD9"/>
    <w:rsid w:val="00752F0C"/>
    <w:rsid w:val="00766AD9"/>
    <w:rsid w:val="00767B3B"/>
    <w:rsid w:val="00767D74"/>
    <w:rsid w:val="00774C15"/>
    <w:rsid w:val="007A7198"/>
    <w:rsid w:val="007C2015"/>
    <w:rsid w:val="007C21D9"/>
    <w:rsid w:val="00802C38"/>
    <w:rsid w:val="00803DB1"/>
    <w:rsid w:val="00805C98"/>
    <w:rsid w:val="00841C7A"/>
    <w:rsid w:val="00860BE9"/>
    <w:rsid w:val="00860DA9"/>
    <w:rsid w:val="0087466F"/>
    <w:rsid w:val="008753FC"/>
    <w:rsid w:val="00876240"/>
    <w:rsid w:val="00881C8F"/>
    <w:rsid w:val="008839A2"/>
    <w:rsid w:val="00885496"/>
    <w:rsid w:val="00892DD2"/>
    <w:rsid w:val="00893F7F"/>
    <w:rsid w:val="008A0C1B"/>
    <w:rsid w:val="008F5D72"/>
    <w:rsid w:val="00924DED"/>
    <w:rsid w:val="0094652A"/>
    <w:rsid w:val="00956BC5"/>
    <w:rsid w:val="00967525"/>
    <w:rsid w:val="009C2AFB"/>
    <w:rsid w:val="009D140C"/>
    <w:rsid w:val="009E214D"/>
    <w:rsid w:val="00A00853"/>
    <w:rsid w:val="00A00A5D"/>
    <w:rsid w:val="00A2102D"/>
    <w:rsid w:val="00A26462"/>
    <w:rsid w:val="00A329FE"/>
    <w:rsid w:val="00A67E7A"/>
    <w:rsid w:val="00A9779D"/>
    <w:rsid w:val="00A97B2F"/>
    <w:rsid w:val="00AA403B"/>
    <w:rsid w:val="00AB3A0E"/>
    <w:rsid w:val="00AC0426"/>
    <w:rsid w:val="00AC3D3C"/>
    <w:rsid w:val="00AC7741"/>
    <w:rsid w:val="00B0066B"/>
    <w:rsid w:val="00B57469"/>
    <w:rsid w:val="00B63A33"/>
    <w:rsid w:val="00B65550"/>
    <w:rsid w:val="00BB2649"/>
    <w:rsid w:val="00BC2552"/>
    <w:rsid w:val="00BD48E2"/>
    <w:rsid w:val="00BE08A5"/>
    <w:rsid w:val="00BE6B5F"/>
    <w:rsid w:val="00C0499A"/>
    <w:rsid w:val="00C303CC"/>
    <w:rsid w:val="00C64B2F"/>
    <w:rsid w:val="00C70F4E"/>
    <w:rsid w:val="00C72E5E"/>
    <w:rsid w:val="00C77620"/>
    <w:rsid w:val="00C95196"/>
    <w:rsid w:val="00CA3EC6"/>
    <w:rsid w:val="00CB1C5E"/>
    <w:rsid w:val="00CD1583"/>
    <w:rsid w:val="00CF02F2"/>
    <w:rsid w:val="00CF7961"/>
    <w:rsid w:val="00D443CC"/>
    <w:rsid w:val="00D451D0"/>
    <w:rsid w:val="00D72CDE"/>
    <w:rsid w:val="00DA0947"/>
    <w:rsid w:val="00DB293B"/>
    <w:rsid w:val="00DD17E7"/>
    <w:rsid w:val="00DE5320"/>
    <w:rsid w:val="00DF564D"/>
    <w:rsid w:val="00E0786F"/>
    <w:rsid w:val="00E10BA6"/>
    <w:rsid w:val="00E31677"/>
    <w:rsid w:val="00E67B28"/>
    <w:rsid w:val="00E951DB"/>
    <w:rsid w:val="00EB038A"/>
    <w:rsid w:val="00EF0F7B"/>
    <w:rsid w:val="00EF31B4"/>
    <w:rsid w:val="00F0699A"/>
    <w:rsid w:val="00F319A7"/>
    <w:rsid w:val="00F4597A"/>
    <w:rsid w:val="00F95105"/>
    <w:rsid w:val="00F962D9"/>
    <w:rsid w:val="00FA1D5F"/>
    <w:rsid w:val="00FB6586"/>
    <w:rsid w:val="00FC3E98"/>
    <w:rsid w:val="00FD2742"/>
    <w:rsid w:val="00FD298A"/>
    <w:rsid w:val="00FF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9A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F319A7"/>
    <w:pPr>
      <w:jc w:val="center"/>
    </w:pPr>
    <w:rPr>
      <w:rFonts w:ascii="Arial" w:hAnsi="Arial"/>
      <w:b/>
      <w:sz w:val="22"/>
    </w:rPr>
  </w:style>
  <w:style w:type="character" w:customStyle="1" w:styleId="a4">
    <w:name w:val="Основной текст Знак"/>
    <w:link w:val="a3"/>
    <w:uiPriority w:val="99"/>
    <w:semiHidden/>
    <w:locked/>
    <w:rsid w:val="00F319A7"/>
    <w:rPr>
      <w:rFonts w:ascii="Arial" w:hAnsi="Arial" w:cs="Times New Roman"/>
      <w:b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rsid w:val="003450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34501F"/>
    <w:rPr>
      <w:rFonts w:ascii="Tahoma" w:hAnsi="Tahoma" w:cs="Tahoma"/>
      <w:sz w:val="16"/>
      <w:szCs w:val="16"/>
      <w:lang w:eastAsia="ru-RU"/>
    </w:rPr>
  </w:style>
  <w:style w:type="character" w:styleId="a7">
    <w:name w:val="Hyperlink"/>
    <w:uiPriority w:val="99"/>
    <w:unhideWhenUsed/>
    <w:rsid w:val="00D72CD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46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9A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F319A7"/>
    <w:pPr>
      <w:jc w:val="center"/>
    </w:pPr>
    <w:rPr>
      <w:rFonts w:ascii="Arial" w:hAnsi="Arial"/>
      <w:b/>
      <w:sz w:val="22"/>
    </w:rPr>
  </w:style>
  <w:style w:type="character" w:customStyle="1" w:styleId="a4">
    <w:name w:val="Основной текст Знак"/>
    <w:link w:val="a3"/>
    <w:uiPriority w:val="99"/>
    <w:semiHidden/>
    <w:locked/>
    <w:rsid w:val="00F319A7"/>
    <w:rPr>
      <w:rFonts w:ascii="Arial" w:hAnsi="Arial" w:cs="Times New Roman"/>
      <w:b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rsid w:val="003450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34501F"/>
    <w:rPr>
      <w:rFonts w:ascii="Tahoma" w:hAnsi="Tahoma" w:cs="Tahoma"/>
      <w:sz w:val="16"/>
      <w:szCs w:val="16"/>
      <w:lang w:eastAsia="ru-RU"/>
    </w:rPr>
  </w:style>
  <w:style w:type="character" w:styleId="a7">
    <w:name w:val="Hyperlink"/>
    <w:uiPriority w:val="99"/>
    <w:unhideWhenUsed/>
    <w:rsid w:val="00D72CD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4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8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rv3-statepf\spf-documents$\39%20&#1055;&#1072;&#1087;&#1082;&#1072;%20&#1076;&#1083;&#1103;%20&#1086;&#1073;&#1084;&#1077;&#1085;&#1072;%20&#1076;&#1086;&#1082;&#1091;&#1084;&#1077;&#1085;&#1090;&#1072;&#1084;&#1080;\&#1050;&#1086;&#1074;&#1072;&#1083;&#1105;&#1074;&#1072;%20&#1048;.&#1040;.-&#1102;&#1088;&#1080;&#1089;&#1090;\&#1086;&#1090;%20&#1041;&#1080;&#1083;&#1077;&#1085;&#1082;&#1086;\&#1041;&#1083;&#1072;&#1085;&#1082;&#1080;%20&#1075;&#1086;&#1090;&#1086;&#1074;&#1086;&#1077;%20-%20&#1082;&#1086;&#1087;&#1080;&#1103;\&#1041;&#1083;&#1072;&#1085;&#1082;%20&#1055;&#1088;&#1080;&#1082;&#1072;&#1079;&#1072;%20&#1052;&#1080;&#1085;&#1080;&#1089;&#1090;&#1077;&#1088;&#1089;&#1090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7B7C7-BDD3-4379-B0AC-8D8E2439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Приказа Министерства</Template>
  <TotalTime>0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Ковалёва</dc:creator>
  <cp:lastModifiedBy>Ирина Ковалёва</cp:lastModifiedBy>
  <cp:revision>3</cp:revision>
  <cp:lastPrinted>2014-06-20T06:46:00Z</cp:lastPrinted>
  <dcterms:created xsi:type="dcterms:W3CDTF">2014-08-14T06:05:00Z</dcterms:created>
  <dcterms:modified xsi:type="dcterms:W3CDTF">2014-10-30T12:14:00Z</dcterms:modified>
</cp:coreProperties>
</file>